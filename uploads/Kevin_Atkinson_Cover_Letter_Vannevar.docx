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50D6FA8E" w14:textId="77777777" w:rsidTr="0031103A">
        <w:trPr>
          <w:trHeight w:hRule="exact" w:val="1238"/>
        </w:trPr>
        <w:tc>
          <w:tcPr>
            <w:tcW w:w="9388" w:type="dxa"/>
            <w:tcMar>
              <w:top w:w="0" w:type="dxa"/>
              <w:bottom w:w="0" w:type="dxa"/>
            </w:tcMar>
          </w:tcPr>
          <w:p w14:paraId="1B999AEF" w14:textId="2644276F" w:rsidR="00692703" w:rsidRPr="0031103A" w:rsidRDefault="00440250" w:rsidP="00913946">
            <w:pPr>
              <w:pStyle w:val="Title"/>
              <w:rPr>
                <w:sz w:val="40"/>
                <w:szCs w:val="40"/>
              </w:rPr>
            </w:pPr>
            <w:r w:rsidRPr="0031103A">
              <w:rPr>
                <w:sz w:val="40"/>
                <w:szCs w:val="40"/>
              </w:rPr>
              <w:t>Kevin</w:t>
            </w:r>
            <w:r w:rsidR="00692703" w:rsidRPr="0031103A">
              <w:rPr>
                <w:sz w:val="40"/>
                <w:szCs w:val="40"/>
              </w:rPr>
              <w:t xml:space="preserve"> </w:t>
            </w:r>
            <w:r w:rsidRPr="0031103A">
              <w:rPr>
                <w:iCs/>
                <w:sz w:val="40"/>
                <w:szCs w:val="40"/>
              </w:rPr>
              <w:t>Atkinson</w:t>
            </w:r>
          </w:p>
          <w:p w14:paraId="6ED989E4" w14:textId="5BC9552E" w:rsidR="00692703" w:rsidRPr="00CF1A49" w:rsidRDefault="00440250" w:rsidP="00913946">
            <w:pPr>
              <w:pStyle w:val="ContactInfo"/>
              <w:contextualSpacing w:val="0"/>
            </w:pPr>
            <w:r>
              <w:t>18417 12</w:t>
            </w:r>
            <w:r w:rsidRPr="00440250">
              <w:rPr>
                <w:vertAlign w:val="superscript"/>
              </w:rPr>
              <w:t>th</w:t>
            </w:r>
            <w:r>
              <w:t xml:space="preserve"> Ave NE, Shoreline WA</w:t>
            </w:r>
            <w:r w:rsidR="00692703" w:rsidRPr="00CF1A49">
              <w:t xml:space="preserve"> </w:t>
            </w:r>
            <w:sdt>
              <w:sdtPr>
                <w:alias w:val="Divider dot:"/>
                <w:tag w:val="Divider dot:"/>
                <w:id w:val="-1459182552"/>
                <w:placeholder>
                  <w:docPart w:val="336C5731D5144AD59DEC9BAF5D3DC4FC"/>
                </w:placeholder>
                <w:temporary/>
                <w:showingPlcHdr/>
                <w15:appearance w15:val="hidden"/>
              </w:sdtPr>
              <w:sdtContent>
                <w:r w:rsidR="00692703" w:rsidRPr="00CF1A49">
                  <w:t>·</w:t>
                </w:r>
              </w:sdtContent>
            </w:sdt>
            <w:r w:rsidR="00692703" w:rsidRPr="00CF1A49">
              <w:t xml:space="preserve"> </w:t>
            </w:r>
            <w:r>
              <w:t>206.403.0006</w:t>
            </w:r>
          </w:p>
          <w:p w14:paraId="2A8BD0D3" w14:textId="622F7666" w:rsidR="00692703" w:rsidRPr="00CF1A49" w:rsidRDefault="00440250" w:rsidP="00913946">
            <w:pPr>
              <w:pStyle w:val="ContactInfoEmphasis"/>
              <w:contextualSpacing w:val="0"/>
            </w:pPr>
            <w:r>
              <w:t>wasabikev@gmail.com</w:t>
            </w:r>
            <w:r w:rsidR="00692703" w:rsidRPr="00CF1A49">
              <w:t xml:space="preserve"> </w:t>
            </w:r>
            <w:sdt>
              <w:sdtPr>
                <w:alias w:val="Divider dot:"/>
                <w:tag w:val="Divider dot:"/>
                <w:id w:val="2000459528"/>
                <w:placeholder>
                  <w:docPart w:val="CC72C7A2AF614420833FEDD2FB249540"/>
                </w:placeholder>
                <w:temporary/>
                <w:showingPlcHdr/>
                <w15:appearance w15:val="hidden"/>
              </w:sdtPr>
              <w:sdtContent>
                <w:r w:rsidR="00692703" w:rsidRPr="00CF1A49">
                  <w:t>·</w:t>
                </w:r>
              </w:sdtContent>
            </w:sdt>
            <w:r w:rsidR="00692703" w:rsidRPr="00CF1A49">
              <w:t xml:space="preserve"> </w:t>
            </w:r>
            <w:hyperlink r:id="rId10" w:history="1">
              <w:r w:rsidRPr="00440250">
                <w:rPr>
                  <w:rStyle w:val="Hyperlink"/>
                </w:rPr>
                <w:t>https://www.linkedin.com/in/atkinsonkevin/</w:t>
              </w:r>
            </w:hyperlink>
          </w:p>
        </w:tc>
      </w:tr>
      <w:tr w:rsidR="005579C9" w:rsidRPr="00CF1A49" w14:paraId="3CC84E24" w14:textId="77777777" w:rsidTr="0031103A">
        <w:trPr>
          <w:trHeight w:hRule="exact" w:val="197"/>
        </w:trPr>
        <w:tc>
          <w:tcPr>
            <w:tcW w:w="9388" w:type="dxa"/>
            <w:tcMar>
              <w:top w:w="0" w:type="dxa"/>
              <w:bottom w:w="0" w:type="dxa"/>
            </w:tcMar>
          </w:tcPr>
          <w:p w14:paraId="6256F380" w14:textId="77777777" w:rsidR="005579C9" w:rsidRDefault="005579C9" w:rsidP="005579C9"/>
        </w:tc>
      </w:tr>
    </w:tbl>
    <w:p w14:paraId="70D37CC0" w14:textId="3D6B2A98" w:rsidR="00440250" w:rsidRDefault="00440250" w:rsidP="005579C9">
      <w:pPr>
        <w:pStyle w:val="Header"/>
      </w:pPr>
    </w:p>
    <w:p w14:paraId="670938F0" w14:textId="67DA3F6E" w:rsidR="00B95920" w:rsidRDefault="00B95920" w:rsidP="005579C9">
      <w:pPr>
        <w:pStyle w:val="Header"/>
      </w:pPr>
    </w:p>
    <w:p w14:paraId="7BDF9BAD" w14:textId="0781C244" w:rsidR="00B95920" w:rsidRPr="005579C9" w:rsidRDefault="00A57123" w:rsidP="00B95920">
      <w:pPr>
        <w:pStyle w:val="Heading2"/>
      </w:pPr>
      <w:r w:rsidRPr="00A57123">
        <w:t xml:space="preserve">Dear Hiring </w:t>
      </w:r>
      <w:r w:rsidR="003E51EC">
        <w:t>Manager</w:t>
      </w:r>
      <w:r w:rsidR="00B95920" w:rsidRPr="005579C9">
        <w:t>,</w:t>
      </w:r>
    </w:p>
    <w:p w14:paraId="4C642D5D" w14:textId="77777777" w:rsidR="00B95920" w:rsidRPr="00CF1A49" w:rsidRDefault="00B95920" w:rsidP="00B95920">
      <w:pPr>
        <w:pStyle w:val="Header"/>
      </w:pPr>
    </w:p>
    <w:p w14:paraId="1DBC3BED" w14:textId="4E4797F3" w:rsidR="00DB43E9" w:rsidRDefault="00DB43E9" w:rsidP="00DB43E9">
      <w:r>
        <w:t xml:space="preserve">I learned of Vannevar Labs at the recent Seattle AI Tinkerers event which you sponsored </w:t>
      </w:r>
      <w:r w:rsidR="003E51EC">
        <w:t xml:space="preserve">at UW </w:t>
      </w:r>
      <w:r>
        <w:t xml:space="preserve">(thanks for that!)  </w:t>
      </w:r>
      <w:r w:rsidRPr="00DB43E9">
        <w:t>I am writing to express my interest in the Business Operations and Strategy role at Vannevar Labs, a position where I can fully engage with my passion for AI and technology innovation within a mission-driven environment. My career, underpinned by an MBA in IT Management and extensive experience in technology leadership, has now taken a pivotal turn towards artificial intelligence, particularly in the realm of generative AI.</w:t>
      </w:r>
    </w:p>
    <w:p w14:paraId="294435BC" w14:textId="77777777" w:rsidR="00DB43E9" w:rsidRPr="00DB43E9" w:rsidRDefault="00DB43E9" w:rsidP="00DB43E9"/>
    <w:p w14:paraId="5953B449" w14:textId="13EE51F7" w:rsidR="00DB43E9" w:rsidRDefault="00DB43E9" w:rsidP="00DB43E9">
      <w:r w:rsidRPr="00DB43E9">
        <w:t xml:space="preserve">During my tenure at Hagen, Kurth, Perman &amp; Co., P.S., I led significant technological transformations, aligning business operations with cutting-edge technology solutions. One standout example of my leadership was navigating the firm through the sudden transition to a remote </w:t>
      </w:r>
      <w:r>
        <w:t>work</w:t>
      </w:r>
      <w:r w:rsidRPr="00DB43E9">
        <w:t xml:space="preserve"> during the pandemic, a move that not only maintained operational continuity but also laid the groundwork for a sustainable, hybrid work environment.</w:t>
      </w:r>
    </w:p>
    <w:p w14:paraId="65D6C44D" w14:textId="77777777" w:rsidR="00DB43E9" w:rsidRPr="00DB43E9" w:rsidRDefault="00DB43E9" w:rsidP="00DB43E9"/>
    <w:p w14:paraId="7B382F67" w14:textId="7B35ABBD" w:rsidR="00DB43E9" w:rsidRPr="00DB43E9" w:rsidRDefault="00DB43E9" w:rsidP="00DB43E9">
      <w:r w:rsidRPr="00DB43E9">
        <w:t xml:space="preserve">My career is deeply rooted in technology and business operations, but it is generative AI that has captured my focus and passion for over a year now. I have developed and deployed an AI API wrapper, a project which I then operationalized via cloud-based hosting on </w:t>
      </w:r>
      <w:proofErr w:type="spellStart"/>
      <w:r w:rsidRPr="00DB43E9">
        <w:t>DigitalOcean</w:t>
      </w:r>
      <w:proofErr w:type="spellEnd"/>
      <w:r w:rsidRPr="00DB43E9">
        <w:t xml:space="preserve"> for personal use and experimentation. This passion project serves as my sandbox to experiment and expand my skills with AI orchestration. </w:t>
      </w:r>
      <w:r>
        <w:br/>
      </w:r>
    </w:p>
    <w:p w14:paraId="357F8F49" w14:textId="362B12D0" w:rsidR="00DB43E9" w:rsidRDefault="00DB43E9" w:rsidP="00DB43E9">
      <w:r w:rsidRPr="00DB43E9">
        <w:t xml:space="preserve">My leadership style is collaborative and forward-looking, always with an eye towards innovation and strategic growth. I’m an evangelist for the idea that technology is a key element for growth opportunities and building organizational trust in technology is essential. This approach has enabled me to lead organizations effectively, ensuring that technology not only supports but also enables robust, effective operations. </w:t>
      </w:r>
    </w:p>
    <w:p w14:paraId="1074CC48" w14:textId="77777777" w:rsidR="00DB43E9" w:rsidRPr="00DB43E9" w:rsidRDefault="00DB43E9" w:rsidP="00DB43E9"/>
    <w:p w14:paraId="79A8A993" w14:textId="7184CB57" w:rsidR="00DB43E9" w:rsidRPr="00DB43E9" w:rsidRDefault="00DB43E9" w:rsidP="00DB43E9">
      <w:r w:rsidRPr="00DB43E9">
        <w:t>At Vannevar Labs, I see an exciting opportunity to leverage my blend of operational acumen, technology expertise, and my passion for AI. I am eager to contribute and to bring a strong focus on solutions that drive operational excellence. I am particularly i</w:t>
      </w:r>
      <w:r w:rsidR="003E51EC">
        <w:t>nterested</w:t>
      </w:r>
      <w:r w:rsidRPr="00DB43E9">
        <w:t xml:space="preserve"> </w:t>
      </w:r>
      <w:r w:rsidR="003E51EC">
        <w:t>in</w:t>
      </w:r>
      <w:r w:rsidRPr="00DB43E9">
        <w:t xml:space="preserve"> how Vannevar Labs </w:t>
      </w:r>
      <w:r w:rsidR="003E51EC">
        <w:t>is building</w:t>
      </w:r>
      <w:r w:rsidRPr="00DB43E9">
        <w:t xml:space="preserve"> next-generation defense software to support critical missions and enhance national security, aligning perfectly with my goals and interests.</w:t>
      </w:r>
      <w:r>
        <w:br/>
      </w:r>
    </w:p>
    <w:p w14:paraId="567E663C" w14:textId="4D517F8A" w:rsidR="00DB43E9" w:rsidRPr="00DB43E9" w:rsidRDefault="00DB43E9" w:rsidP="00DB43E9">
      <w:r w:rsidRPr="00DB43E9">
        <w:t>Thank you for considering my application. I am hopeful about the possibility of contributing to Vannevar Labs and would welcome the opportunity to discuss how my experience and aspirations align with the goals of your team. Please feel free to contact me to arrange a conversation at your convenience.</w:t>
      </w:r>
      <w:r>
        <w:br/>
      </w:r>
    </w:p>
    <w:p w14:paraId="4A24F31F" w14:textId="77777777" w:rsidR="00DB43E9" w:rsidRPr="00DB43E9" w:rsidRDefault="00DB43E9" w:rsidP="00DB43E9">
      <w:r w:rsidRPr="00DB43E9">
        <w:t>Best regards,</w:t>
      </w:r>
    </w:p>
    <w:p w14:paraId="521C5080" w14:textId="0E79BF38" w:rsidR="00792D85" w:rsidRDefault="00DB43E9" w:rsidP="00DB43E9">
      <w:r w:rsidRPr="00DB43E9">
        <w:t>Kevin Atkinson</w:t>
      </w:r>
    </w:p>
    <w:sectPr w:rsidR="00792D85" w:rsidSect="000C6E4F">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7FEAA" w14:textId="77777777" w:rsidR="00C87AF1" w:rsidRDefault="00C87AF1" w:rsidP="0068194B">
      <w:r>
        <w:separator/>
      </w:r>
    </w:p>
    <w:p w14:paraId="4021AEE0" w14:textId="77777777" w:rsidR="00C87AF1" w:rsidRDefault="00C87AF1"/>
    <w:p w14:paraId="673EAF86" w14:textId="77777777" w:rsidR="00C87AF1" w:rsidRDefault="00C87AF1"/>
  </w:endnote>
  <w:endnote w:type="continuationSeparator" w:id="0">
    <w:p w14:paraId="4498BD2D" w14:textId="77777777" w:rsidR="00C87AF1" w:rsidRDefault="00C87AF1" w:rsidP="0068194B">
      <w:r>
        <w:continuationSeparator/>
      </w:r>
    </w:p>
    <w:p w14:paraId="329E3067" w14:textId="77777777" w:rsidR="00C87AF1" w:rsidRDefault="00C87AF1"/>
    <w:p w14:paraId="79B3BD13" w14:textId="77777777" w:rsidR="00C87AF1" w:rsidRDefault="00C87A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606279"/>
      <w:docPartObj>
        <w:docPartGallery w:val="Page Numbers (Bottom of Page)"/>
        <w:docPartUnique/>
      </w:docPartObj>
    </w:sdtPr>
    <w:sdtEndPr>
      <w:rPr>
        <w:noProof/>
      </w:rPr>
    </w:sdtEndPr>
    <w:sdtContent>
      <w:p w14:paraId="613B9EA2"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ACDCD" w14:textId="77777777" w:rsidR="00C87AF1" w:rsidRDefault="00C87AF1" w:rsidP="0068194B">
      <w:r>
        <w:separator/>
      </w:r>
    </w:p>
    <w:p w14:paraId="49061B32" w14:textId="77777777" w:rsidR="00C87AF1" w:rsidRDefault="00C87AF1"/>
    <w:p w14:paraId="0A4E3252" w14:textId="77777777" w:rsidR="00C87AF1" w:rsidRDefault="00C87AF1"/>
  </w:footnote>
  <w:footnote w:type="continuationSeparator" w:id="0">
    <w:p w14:paraId="4A445F26" w14:textId="77777777" w:rsidR="00C87AF1" w:rsidRDefault="00C87AF1" w:rsidP="0068194B">
      <w:r>
        <w:continuationSeparator/>
      </w:r>
    </w:p>
    <w:p w14:paraId="3C03153D" w14:textId="77777777" w:rsidR="00C87AF1" w:rsidRDefault="00C87AF1"/>
    <w:p w14:paraId="5D52963B" w14:textId="77777777" w:rsidR="00C87AF1" w:rsidRDefault="00C87A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FE9FC"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32A67C4" wp14:editId="2CDB88C5">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B0F3E6D" id="Straight Connector 5" o:spid="_x0000_s1026"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265964328">
    <w:abstractNumId w:val="9"/>
  </w:num>
  <w:num w:numId="2" w16cid:durableId="1650474653">
    <w:abstractNumId w:val="8"/>
  </w:num>
  <w:num w:numId="3" w16cid:durableId="212276765">
    <w:abstractNumId w:val="7"/>
  </w:num>
  <w:num w:numId="4" w16cid:durableId="1575117390">
    <w:abstractNumId w:val="6"/>
  </w:num>
  <w:num w:numId="5" w16cid:durableId="754326373">
    <w:abstractNumId w:val="10"/>
  </w:num>
  <w:num w:numId="6" w16cid:durableId="824855200">
    <w:abstractNumId w:val="3"/>
  </w:num>
  <w:num w:numId="7" w16cid:durableId="1409569817">
    <w:abstractNumId w:val="11"/>
  </w:num>
  <w:num w:numId="8" w16cid:durableId="425461146">
    <w:abstractNumId w:val="2"/>
  </w:num>
  <w:num w:numId="9" w16cid:durableId="1348796585">
    <w:abstractNumId w:val="12"/>
  </w:num>
  <w:num w:numId="10" w16cid:durableId="1111978081">
    <w:abstractNumId w:val="5"/>
  </w:num>
  <w:num w:numId="11" w16cid:durableId="881552419">
    <w:abstractNumId w:val="4"/>
  </w:num>
  <w:num w:numId="12" w16cid:durableId="1601179299">
    <w:abstractNumId w:val="1"/>
  </w:num>
  <w:num w:numId="13" w16cid:durableId="338392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250"/>
    <w:rsid w:val="000001EF"/>
    <w:rsid w:val="00004CC0"/>
    <w:rsid w:val="00007322"/>
    <w:rsid w:val="00007728"/>
    <w:rsid w:val="00023547"/>
    <w:rsid w:val="00024584"/>
    <w:rsid w:val="00024730"/>
    <w:rsid w:val="00032D3F"/>
    <w:rsid w:val="00042361"/>
    <w:rsid w:val="000524AB"/>
    <w:rsid w:val="00055E95"/>
    <w:rsid w:val="00062E22"/>
    <w:rsid w:val="0007021F"/>
    <w:rsid w:val="00081A62"/>
    <w:rsid w:val="00090795"/>
    <w:rsid w:val="000A0CF4"/>
    <w:rsid w:val="000B2BA5"/>
    <w:rsid w:val="000C6E4F"/>
    <w:rsid w:val="000D31B7"/>
    <w:rsid w:val="000F2F8C"/>
    <w:rsid w:val="0010006E"/>
    <w:rsid w:val="00104511"/>
    <w:rsid w:val="001045A8"/>
    <w:rsid w:val="00114A91"/>
    <w:rsid w:val="001427E1"/>
    <w:rsid w:val="00154D13"/>
    <w:rsid w:val="00161F56"/>
    <w:rsid w:val="00163668"/>
    <w:rsid w:val="00163DF2"/>
    <w:rsid w:val="00166075"/>
    <w:rsid w:val="00171566"/>
    <w:rsid w:val="00174676"/>
    <w:rsid w:val="001755A8"/>
    <w:rsid w:val="00181626"/>
    <w:rsid w:val="00184014"/>
    <w:rsid w:val="00192008"/>
    <w:rsid w:val="001B1312"/>
    <w:rsid w:val="001C0E68"/>
    <w:rsid w:val="001C4B6F"/>
    <w:rsid w:val="001D0BF1"/>
    <w:rsid w:val="001D6E36"/>
    <w:rsid w:val="001E3120"/>
    <w:rsid w:val="001E5445"/>
    <w:rsid w:val="001E7E0C"/>
    <w:rsid w:val="001F0BB0"/>
    <w:rsid w:val="001F4E6D"/>
    <w:rsid w:val="001F6140"/>
    <w:rsid w:val="001F7E29"/>
    <w:rsid w:val="00203573"/>
    <w:rsid w:val="0020597D"/>
    <w:rsid w:val="002127D6"/>
    <w:rsid w:val="00213B4C"/>
    <w:rsid w:val="0021445A"/>
    <w:rsid w:val="00215818"/>
    <w:rsid w:val="0021591D"/>
    <w:rsid w:val="002220E5"/>
    <w:rsid w:val="002253B0"/>
    <w:rsid w:val="0023271E"/>
    <w:rsid w:val="00232D4C"/>
    <w:rsid w:val="00235C8A"/>
    <w:rsid w:val="00236D54"/>
    <w:rsid w:val="00241D8C"/>
    <w:rsid w:val="00241FDB"/>
    <w:rsid w:val="00243F8F"/>
    <w:rsid w:val="0024720C"/>
    <w:rsid w:val="00250E26"/>
    <w:rsid w:val="00255F7E"/>
    <w:rsid w:val="002617AE"/>
    <w:rsid w:val="002638D0"/>
    <w:rsid w:val="002647D3"/>
    <w:rsid w:val="00275EAE"/>
    <w:rsid w:val="002927EE"/>
    <w:rsid w:val="00294998"/>
    <w:rsid w:val="00297F18"/>
    <w:rsid w:val="002A1945"/>
    <w:rsid w:val="002B2958"/>
    <w:rsid w:val="002B3FC8"/>
    <w:rsid w:val="002D23C5"/>
    <w:rsid w:val="002D6137"/>
    <w:rsid w:val="002E0CBA"/>
    <w:rsid w:val="002E2429"/>
    <w:rsid w:val="002E4469"/>
    <w:rsid w:val="002E7E61"/>
    <w:rsid w:val="002E7E6F"/>
    <w:rsid w:val="002F05E5"/>
    <w:rsid w:val="002F254D"/>
    <w:rsid w:val="002F30E4"/>
    <w:rsid w:val="00307140"/>
    <w:rsid w:val="0031103A"/>
    <w:rsid w:val="00316DFF"/>
    <w:rsid w:val="00325B57"/>
    <w:rsid w:val="00336056"/>
    <w:rsid w:val="003544E1"/>
    <w:rsid w:val="00366398"/>
    <w:rsid w:val="003A0632"/>
    <w:rsid w:val="003A30E5"/>
    <w:rsid w:val="003A6ADF"/>
    <w:rsid w:val="003B5928"/>
    <w:rsid w:val="003D380F"/>
    <w:rsid w:val="003D6213"/>
    <w:rsid w:val="003E160D"/>
    <w:rsid w:val="003E51EC"/>
    <w:rsid w:val="003E7839"/>
    <w:rsid w:val="003F1D5F"/>
    <w:rsid w:val="003F672A"/>
    <w:rsid w:val="00405128"/>
    <w:rsid w:val="00406CFF"/>
    <w:rsid w:val="00416B25"/>
    <w:rsid w:val="00420592"/>
    <w:rsid w:val="00426A01"/>
    <w:rsid w:val="004319E0"/>
    <w:rsid w:val="00437E8C"/>
    <w:rsid w:val="00440225"/>
    <w:rsid w:val="00440250"/>
    <w:rsid w:val="004571CD"/>
    <w:rsid w:val="004726BC"/>
    <w:rsid w:val="00474105"/>
    <w:rsid w:val="00480E6E"/>
    <w:rsid w:val="00486277"/>
    <w:rsid w:val="00486E1C"/>
    <w:rsid w:val="00494CF6"/>
    <w:rsid w:val="00495F8D"/>
    <w:rsid w:val="004A1FAE"/>
    <w:rsid w:val="004A32FF"/>
    <w:rsid w:val="004B06EB"/>
    <w:rsid w:val="004B2D3C"/>
    <w:rsid w:val="004B6AD0"/>
    <w:rsid w:val="004C2D5D"/>
    <w:rsid w:val="004C33E1"/>
    <w:rsid w:val="004C678A"/>
    <w:rsid w:val="004D7593"/>
    <w:rsid w:val="004E01EB"/>
    <w:rsid w:val="004E2794"/>
    <w:rsid w:val="00510392"/>
    <w:rsid w:val="00510E57"/>
    <w:rsid w:val="00513E2A"/>
    <w:rsid w:val="00530D9F"/>
    <w:rsid w:val="0054754E"/>
    <w:rsid w:val="005579C9"/>
    <w:rsid w:val="00563902"/>
    <w:rsid w:val="00566A35"/>
    <w:rsid w:val="0056701E"/>
    <w:rsid w:val="005740D7"/>
    <w:rsid w:val="005A0F26"/>
    <w:rsid w:val="005A1B10"/>
    <w:rsid w:val="005A6850"/>
    <w:rsid w:val="005B1B1B"/>
    <w:rsid w:val="005C254B"/>
    <w:rsid w:val="005C5932"/>
    <w:rsid w:val="005D2ED3"/>
    <w:rsid w:val="005D3CA7"/>
    <w:rsid w:val="005D4CC1"/>
    <w:rsid w:val="005E0986"/>
    <w:rsid w:val="005E4E58"/>
    <w:rsid w:val="005F3348"/>
    <w:rsid w:val="005F4B91"/>
    <w:rsid w:val="005F55D2"/>
    <w:rsid w:val="005F72D2"/>
    <w:rsid w:val="00611EA6"/>
    <w:rsid w:val="00615127"/>
    <w:rsid w:val="00616197"/>
    <w:rsid w:val="0062312F"/>
    <w:rsid w:val="006243F8"/>
    <w:rsid w:val="00625F2C"/>
    <w:rsid w:val="00633985"/>
    <w:rsid w:val="00637AAC"/>
    <w:rsid w:val="00657CB1"/>
    <w:rsid w:val="006618E9"/>
    <w:rsid w:val="00664399"/>
    <w:rsid w:val="006718BF"/>
    <w:rsid w:val="006759FB"/>
    <w:rsid w:val="0068194B"/>
    <w:rsid w:val="00692703"/>
    <w:rsid w:val="006A1962"/>
    <w:rsid w:val="006B5D48"/>
    <w:rsid w:val="006B7D7B"/>
    <w:rsid w:val="006C00D3"/>
    <w:rsid w:val="006C1A5E"/>
    <w:rsid w:val="006D3923"/>
    <w:rsid w:val="006D4217"/>
    <w:rsid w:val="006D4267"/>
    <w:rsid w:val="006E1507"/>
    <w:rsid w:val="00712D8B"/>
    <w:rsid w:val="0071469F"/>
    <w:rsid w:val="007273B7"/>
    <w:rsid w:val="00731A16"/>
    <w:rsid w:val="00733E0A"/>
    <w:rsid w:val="0074403D"/>
    <w:rsid w:val="0074469C"/>
    <w:rsid w:val="0074530A"/>
    <w:rsid w:val="00746D44"/>
    <w:rsid w:val="007538DC"/>
    <w:rsid w:val="00757803"/>
    <w:rsid w:val="00767701"/>
    <w:rsid w:val="007712F9"/>
    <w:rsid w:val="00782C66"/>
    <w:rsid w:val="0079206B"/>
    <w:rsid w:val="00792D85"/>
    <w:rsid w:val="00796076"/>
    <w:rsid w:val="007C0566"/>
    <w:rsid w:val="007C606B"/>
    <w:rsid w:val="007D742F"/>
    <w:rsid w:val="007D7ED6"/>
    <w:rsid w:val="007E6A61"/>
    <w:rsid w:val="00801140"/>
    <w:rsid w:val="00803404"/>
    <w:rsid w:val="00834955"/>
    <w:rsid w:val="00846A9E"/>
    <w:rsid w:val="00855B59"/>
    <w:rsid w:val="00856FEF"/>
    <w:rsid w:val="00860461"/>
    <w:rsid w:val="0086487C"/>
    <w:rsid w:val="00870B20"/>
    <w:rsid w:val="008829F8"/>
    <w:rsid w:val="00883F88"/>
    <w:rsid w:val="00885897"/>
    <w:rsid w:val="008A6538"/>
    <w:rsid w:val="008C3B82"/>
    <w:rsid w:val="008C7056"/>
    <w:rsid w:val="008D323D"/>
    <w:rsid w:val="008E282B"/>
    <w:rsid w:val="008F3B14"/>
    <w:rsid w:val="00901899"/>
    <w:rsid w:val="0090344B"/>
    <w:rsid w:val="00905715"/>
    <w:rsid w:val="0091321E"/>
    <w:rsid w:val="00913946"/>
    <w:rsid w:val="009160EA"/>
    <w:rsid w:val="0092726B"/>
    <w:rsid w:val="009361BA"/>
    <w:rsid w:val="00936715"/>
    <w:rsid w:val="009414FE"/>
    <w:rsid w:val="00944F78"/>
    <w:rsid w:val="009510E7"/>
    <w:rsid w:val="00952C89"/>
    <w:rsid w:val="009571D8"/>
    <w:rsid w:val="009650EA"/>
    <w:rsid w:val="0097790C"/>
    <w:rsid w:val="0098506E"/>
    <w:rsid w:val="009A44CE"/>
    <w:rsid w:val="009A6AEC"/>
    <w:rsid w:val="009C4DFC"/>
    <w:rsid w:val="009D44F8"/>
    <w:rsid w:val="009E3160"/>
    <w:rsid w:val="009E3F62"/>
    <w:rsid w:val="009E7318"/>
    <w:rsid w:val="009F220C"/>
    <w:rsid w:val="009F3B05"/>
    <w:rsid w:val="009F4931"/>
    <w:rsid w:val="00A04D0F"/>
    <w:rsid w:val="00A12B3F"/>
    <w:rsid w:val="00A14534"/>
    <w:rsid w:val="00A16DAA"/>
    <w:rsid w:val="00A24162"/>
    <w:rsid w:val="00A25023"/>
    <w:rsid w:val="00A270EA"/>
    <w:rsid w:val="00A34BA2"/>
    <w:rsid w:val="00A36F27"/>
    <w:rsid w:val="00A42E32"/>
    <w:rsid w:val="00A46E63"/>
    <w:rsid w:val="00A51DC5"/>
    <w:rsid w:val="00A53DE1"/>
    <w:rsid w:val="00A550D7"/>
    <w:rsid w:val="00A57123"/>
    <w:rsid w:val="00A615E1"/>
    <w:rsid w:val="00A73B20"/>
    <w:rsid w:val="00A755E8"/>
    <w:rsid w:val="00A75812"/>
    <w:rsid w:val="00A76BA7"/>
    <w:rsid w:val="00A93A5D"/>
    <w:rsid w:val="00A95499"/>
    <w:rsid w:val="00AA5007"/>
    <w:rsid w:val="00AB32F8"/>
    <w:rsid w:val="00AB5F76"/>
    <w:rsid w:val="00AB610B"/>
    <w:rsid w:val="00AD0423"/>
    <w:rsid w:val="00AD360E"/>
    <w:rsid w:val="00AD40FB"/>
    <w:rsid w:val="00AD782D"/>
    <w:rsid w:val="00AE7650"/>
    <w:rsid w:val="00AF3BC2"/>
    <w:rsid w:val="00B10EBE"/>
    <w:rsid w:val="00B22755"/>
    <w:rsid w:val="00B236F1"/>
    <w:rsid w:val="00B3511F"/>
    <w:rsid w:val="00B41D40"/>
    <w:rsid w:val="00B50F99"/>
    <w:rsid w:val="00B51D1B"/>
    <w:rsid w:val="00B540F4"/>
    <w:rsid w:val="00B60FD0"/>
    <w:rsid w:val="00B622DF"/>
    <w:rsid w:val="00B6332A"/>
    <w:rsid w:val="00B72F2F"/>
    <w:rsid w:val="00B81760"/>
    <w:rsid w:val="00B8494C"/>
    <w:rsid w:val="00B95920"/>
    <w:rsid w:val="00BA1546"/>
    <w:rsid w:val="00BA3C99"/>
    <w:rsid w:val="00BB4E51"/>
    <w:rsid w:val="00BB5889"/>
    <w:rsid w:val="00BB7E51"/>
    <w:rsid w:val="00BD431F"/>
    <w:rsid w:val="00BE423E"/>
    <w:rsid w:val="00BF61AC"/>
    <w:rsid w:val="00BF72BC"/>
    <w:rsid w:val="00C06071"/>
    <w:rsid w:val="00C06D31"/>
    <w:rsid w:val="00C06FBD"/>
    <w:rsid w:val="00C47FA6"/>
    <w:rsid w:val="00C57FC6"/>
    <w:rsid w:val="00C63361"/>
    <w:rsid w:val="00C66A7D"/>
    <w:rsid w:val="00C779DA"/>
    <w:rsid w:val="00C814F7"/>
    <w:rsid w:val="00C87AF1"/>
    <w:rsid w:val="00C90108"/>
    <w:rsid w:val="00CA1938"/>
    <w:rsid w:val="00CA4B4D"/>
    <w:rsid w:val="00CA4C36"/>
    <w:rsid w:val="00CB35C3"/>
    <w:rsid w:val="00CD323D"/>
    <w:rsid w:val="00CE4030"/>
    <w:rsid w:val="00CE64B3"/>
    <w:rsid w:val="00CF1A49"/>
    <w:rsid w:val="00D0630C"/>
    <w:rsid w:val="00D1566C"/>
    <w:rsid w:val="00D243A9"/>
    <w:rsid w:val="00D305E5"/>
    <w:rsid w:val="00D37CD3"/>
    <w:rsid w:val="00D66A52"/>
    <w:rsid w:val="00D66EFA"/>
    <w:rsid w:val="00D72A2D"/>
    <w:rsid w:val="00D82B01"/>
    <w:rsid w:val="00D914F1"/>
    <w:rsid w:val="00D92533"/>
    <w:rsid w:val="00D9521A"/>
    <w:rsid w:val="00DA3914"/>
    <w:rsid w:val="00DA59AA"/>
    <w:rsid w:val="00DB43E9"/>
    <w:rsid w:val="00DB6915"/>
    <w:rsid w:val="00DB7E1E"/>
    <w:rsid w:val="00DC1B78"/>
    <w:rsid w:val="00DC2A2F"/>
    <w:rsid w:val="00DC600B"/>
    <w:rsid w:val="00DE0FAA"/>
    <w:rsid w:val="00DE136D"/>
    <w:rsid w:val="00DE56CB"/>
    <w:rsid w:val="00DE6534"/>
    <w:rsid w:val="00DF4D6C"/>
    <w:rsid w:val="00E01923"/>
    <w:rsid w:val="00E02DA8"/>
    <w:rsid w:val="00E03B06"/>
    <w:rsid w:val="00E14498"/>
    <w:rsid w:val="00E2397A"/>
    <w:rsid w:val="00E254DB"/>
    <w:rsid w:val="00E300FC"/>
    <w:rsid w:val="00E362DB"/>
    <w:rsid w:val="00E42F0B"/>
    <w:rsid w:val="00E5632B"/>
    <w:rsid w:val="00E70240"/>
    <w:rsid w:val="00E71E6B"/>
    <w:rsid w:val="00E81CC5"/>
    <w:rsid w:val="00E85A87"/>
    <w:rsid w:val="00E85B4A"/>
    <w:rsid w:val="00E92B03"/>
    <w:rsid w:val="00E9528E"/>
    <w:rsid w:val="00EA5099"/>
    <w:rsid w:val="00EC1351"/>
    <w:rsid w:val="00EC4CBF"/>
    <w:rsid w:val="00EE02C6"/>
    <w:rsid w:val="00EE2B0A"/>
    <w:rsid w:val="00EE2CA8"/>
    <w:rsid w:val="00EE5B3D"/>
    <w:rsid w:val="00EF17E8"/>
    <w:rsid w:val="00EF2845"/>
    <w:rsid w:val="00EF51D9"/>
    <w:rsid w:val="00F130DD"/>
    <w:rsid w:val="00F20E09"/>
    <w:rsid w:val="00F24884"/>
    <w:rsid w:val="00F44546"/>
    <w:rsid w:val="00F476C4"/>
    <w:rsid w:val="00F61DF9"/>
    <w:rsid w:val="00F81960"/>
    <w:rsid w:val="00F8769D"/>
    <w:rsid w:val="00F9350C"/>
    <w:rsid w:val="00F94EB5"/>
    <w:rsid w:val="00F9624D"/>
    <w:rsid w:val="00FA4B34"/>
    <w:rsid w:val="00FB31C1"/>
    <w:rsid w:val="00FB33CA"/>
    <w:rsid w:val="00FB58F2"/>
    <w:rsid w:val="00FB7B73"/>
    <w:rsid w:val="00FC2FED"/>
    <w:rsid w:val="00FC403F"/>
    <w:rsid w:val="00FC5A70"/>
    <w:rsid w:val="00FC6AEA"/>
    <w:rsid w:val="00FD3D13"/>
    <w:rsid w:val="00FD4CB6"/>
    <w:rsid w:val="00FE55A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AE8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9C9"/>
    <w:rPr>
      <w:sz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5579C9"/>
    <w:pPr>
      <w:numPr>
        <w:numId w:val="5"/>
      </w:numPr>
      <w:spacing w:before="120"/>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Greytext">
    <w:name w:val="Grey text"/>
    <w:basedOn w:val="DefaultParagraphFont"/>
    <w:uiPriority w:val="4"/>
    <w:semiHidden/>
    <w:qFormat/>
    <w:rsid w:val="005579C9"/>
    <w:rPr>
      <w:color w:val="808080" w:themeColor="background1" w:themeShade="80"/>
    </w:rPr>
  </w:style>
  <w:style w:type="character" w:styleId="UnresolvedMention">
    <w:name w:val="Unresolved Mention"/>
    <w:basedOn w:val="DefaultParagraphFont"/>
    <w:uiPriority w:val="99"/>
    <w:semiHidden/>
    <w:unhideWhenUsed/>
    <w:rsid w:val="00440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08180">
      <w:bodyDiv w:val="1"/>
      <w:marLeft w:val="0"/>
      <w:marRight w:val="0"/>
      <w:marTop w:val="0"/>
      <w:marBottom w:val="0"/>
      <w:divBdr>
        <w:top w:val="none" w:sz="0" w:space="0" w:color="auto"/>
        <w:left w:val="none" w:sz="0" w:space="0" w:color="auto"/>
        <w:bottom w:val="none" w:sz="0" w:space="0" w:color="auto"/>
        <w:right w:val="none" w:sz="0" w:space="0" w:color="auto"/>
      </w:divBdr>
    </w:div>
    <w:div w:id="211844516">
      <w:bodyDiv w:val="1"/>
      <w:marLeft w:val="0"/>
      <w:marRight w:val="0"/>
      <w:marTop w:val="0"/>
      <w:marBottom w:val="0"/>
      <w:divBdr>
        <w:top w:val="none" w:sz="0" w:space="0" w:color="auto"/>
        <w:left w:val="none" w:sz="0" w:space="0" w:color="auto"/>
        <w:bottom w:val="none" w:sz="0" w:space="0" w:color="auto"/>
        <w:right w:val="none" w:sz="0" w:space="0" w:color="auto"/>
      </w:divBdr>
    </w:div>
    <w:div w:id="296647084">
      <w:bodyDiv w:val="1"/>
      <w:marLeft w:val="0"/>
      <w:marRight w:val="0"/>
      <w:marTop w:val="0"/>
      <w:marBottom w:val="0"/>
      <w:divBdr>
        <w:top w:val="none" w:sz="0" w:space="0" w:color="auto"/>
        <w:left w:val="none" w:sz="0" w:space="0" w:color="auto"/>
        <w:bottom w:val="none" w:sz="0" w:space="0" w:color="auto"/>
        <w:right w:val="none" w:sz="0" w:space="0" w:color="auto"/>
      </w:divBdr>
    </w:div>
    <w:div w:id="413209575">
      <w:bodyDiv w:val="1"/>
      <w:marLeft w:val="0"/>
      <w:marRight w:val="0"/>
      <w:marTop w:val="0"/>
      <w:marBottom w:val="0"/>
      <w:divBdr>
        <w:top w:val="none" w:sz="0" w:space="0" w:color="auto"/>
        <w:left w:val="none" w:sz="0" w:space="0" w:color="auto"/>
        <w:bottom w:val="none" w:sz="0" w:space="0" w:color="auto"/>
        <w:right w:val="none" w:sz="0" w:space="0" w:color="auto"/>
      </w:divBdr>
    </w:div>
    <w:div w:id="479614592">
      <w:bodyDiv w:val="1"/>
      <w:marLeft w:val="0"/>
      <w:marRight w:val="0"/>
      <w:marTop w:val="0"/>
      <w:marBottom w:val="0"/>
      <w:divBdr>
        <w:top w:val="none" w:sz="0" w:space="0" w:color="auto"/>
        <w:left w:val="none" w:sz="0" w:space="0" w:color="auto"/>
        <w:bottom w:val="none" w:sz="0" w:space="0" w:color="auto"/>
        <w:right w:val="none" w:sz="0" w:space="0" w:color="auto"/>
      </w:divBdr>
    </w:div>
    <w:div w:id="516700381">
      <w:bodyDiv w:val="1"/>
      <w:marLeft w:val="0"/>
      <w:marRight w:val="0"/>
      <w:marTop w:val="0"/>
      <w:marBottom w:val="0"/>
      <w:divBdr>
        <w:top w:val="none" w:sz="0" w:space="0" w:color="auto"/>
        <w:left w:val="none" w:sz="0" w:space="0" w:color="auto"/>
        <w:bottom w:val="none" w:sz="0" w:space="0" w:color="auto"/>
        <w:right w:val="none" w:sz="0" w:space="0" w:color="auto"/>
      </w:divBdr>
    </w:div>
    <w:div w:id="620108403">
      <w:bodyDiv w:val="1"/>
      <w:marLeft w:val="0"/>
      <w:marRight w:val="0"/>
      <w:marTop w:val="0"/>
      <w:marBottom w:val="0"/>
      <w:divBdr>
        <w:top w:val="none" w:sz="0" w:space="0" w:color="auto"/>
        <w:left w:val="none" w:sz="0" w:space="0" w:color="auto"/>
        <w:bottom w:val="none" w:sz="0" w:space="0" w:color="auto"/>
        <w:right w:val="none" w:sz="0" w:space="0" w:color="auto"/>
      </w:divBdr>
    </w:div>
    <w:div w:id="659041055">
      <w:bodyDiv w:val="1"/>
      <w:marLeft w:val="0"/>
      <w:marRight w:val="0"/>
      <w:marTop w:val="0"/>
      <w:marBottom w:val="0"/>
      <w:divBdr>
        <w:top w:val="none" w:sz="0" w:space="0" w:color="auto"/>
        <w:left w:val="none" w:sz="0" w:space="0" w:color="auto"/>
        <w:bottom w:val="none" w:sz="0" w:space="0" w:color="auto"/>
        <w:right w:val="none" w:sz="0" w:space="0" w:color="auto"/>
      </w:divBdr>
    </w:div>
    <w:div w:id="698899810">
      <w:bodyDiv w:val="1"/>
      <w:marLeft w:val="0"/>
      <w:marRight w:val="0"/>
      <w:marTop w:val="0"/>
      <w:marBottom w:val="0"/>
      <w:divBdr>
        <w:top w:val="none" w:sz="0" w:space="0" w:color="auto"/>
        <w:left w:val="none" w:sz="0" w:space="0" w:color="auto"/>
        <w:bottom w:val="none" w:sz="0" w:space="0" w:color="auto"/>
        <w:right w:val="none" w:sz="0" w:space="0" w:color="auto"/>
      </w:divBdr>
    </w:div>
    <w:div w:id="719860593">
      <w:bodyDiv w:val="1"/>
      <w:marLeft w:val="0"/>
      <w:marRight w:val="0"/>
      <w:marTop w:val="0"/>
      <w:marBottom w:val="0"/>
      <w:divBdr>
        <w:top w:val="none" w:sz="0" w:space="0" w:color="auto"/>
        <w:left w:val="none" w:sz="0" w:space="0" w:color="auto"/>
        <w:bottom w:val="none" w:sz="0" w:space="0" w:color="auto"/>
        <w:right w:val="none" w:sz="0" w:space="0" w:color="auto"/>
      </w:divBdr>
    </w:div>
    <w:div w:id="736826531">
      <w:bodyDiv w:val="1"/>
      <w:marLeft w:val="0"/>
      <w:marRight w:val="0"/>
      <w:marTop w:val="0"/>
      <w:marBottom w:val="0"/>
      <w:divBdr>
        <w:top w:val="none" w:sz="0" w:space="0" w:color="auto"/>
        <w:left w:val="none" w:sz="0" w:space="0" w:color="auto"/>
        <w:bottom w:val="none" w:sz="0" w:space="0" w:color="auto"/>
        <w:right w:val="none" w:sz="0" w:space="0" w:color="auto"/>
      </w:divBdr>
    </w:div>
    <w:div w:id="1264149875">
      <w:bodyDiv w:val="1"/>
      <w:marLeft w:val="0"/>
      <w:marRight w:val="0"/>
      <w:marTop w:val="0"/>
      <w:marBottom w:val="0"/>
      <w:divBdr>
        <w:top w:val="none" w:sz="0" w:space="0" w:color="auto"/>
        <w:left w:val="none" w:sz="0" w:space="0" w:color="auto"/>
        <w:bottom w:val="none" w:sz="0" w:space="0" w:color="auto"/>
        <w:right w:val="none" w:sz="0" w:space="0" w:color="auto"/>
      </w:divBdr>
    </w:div>
    <w:div w:id="1343782157">
      <w:bodyDiv w:val="1"/>
      <w:marLeft w:val="0"/>
      <w:marRight w:val="0"/>
      <w:marTop w:val="0"/>
      <w:marBottom w:val="0"/>
      <w:divBdr>
        <w:top w:val="none" w:sz="0" w:space="0" w:color="auto"/>
        <w:left w:val="none" w:sz="0" w:space="0" w:color="auto"/>
        <w:bottom w:val="none" w:sz="0" w:space="0" w:color="auto"/>
        <w:right w:val="none" w:sz="0" w:space="0" w:color="auto"/>
      </w:divBdr>
    </w:div>
    <w:div w:id="1369795615">
      <w:bodyDiv w:val="1"/>
      <w:marLeft w:val="0"/>
      <w:marRight w:val="0"/>
      <w:marTop w:val="0"/>
      <w:marBottom w:val="0"/>
      <w:divBdr>
        <w:top w:val="none" w:sz="0" w:space="0" w:color="auto"/>
        <w:left w:val="none" w:sz="0" w:space="0" w:color="auto"/>
        <w:bottom w:val="none" w:sz="0" w:space="0" w:color="auto"/>
        <w:right w:val="none" w:sz="0" w:space="0" w:color="auto"/>
      </w:divBdr>
    </w:div>
    <w:div w:id="1453745086">
      <w:bodyDiv w:val="1"/>
      <w:marLeft w:val="0"/>
      <w:marRight w:val="0"/>
      <w:marTop w:val="0"/>
      <w:marBottom w:val="0"/>
      <w:divBdr>
        <w:top w:val="none" w:sz="0" w:space="0" w:color="auto"/>
        <w:left w:val="none" w:sz="0" w:space="0" w:color="auto"/>
        <w:bottom w:val="none" w:sz="0" w:space="0" w:color="auto"/>
        <w:right w:val="none" w:sz="0" w:space="0" w:color="auto"/>
      </w:divBdr>
    </w:div>
    <w:div w:id="1482648489">
      <w:bodyDiv w:val="1"/>
      <w:marLeft w:val="0"/>
      <w:marRight w:val="0"/>
      <w:marTop w:val="0"/>
      <w:marBottom w:val="0"/>
      <w:divBdr>
        <w:top w:val="none" w:sz="0" w:space="0" w:color="auto"/>
        <w:left w:val="none" w:sz="0" w:space="0" w:color="auto"/>
        <w:bottom w:val="none" w:sz="0" w:space="0" w:color="auto"/>
        <w:right w:val="none" w:sz="0" w:space="0" w:color="auto"/>
      </w:divBdr>
    </w:div>
    <w:div w:id="1601915058">
      <w:bodyDiv w:val="1"/>
      <w:marLeft w:val="0"/>
      <w:marRight w:val="0"/>
      <w:marTop w:val="0"/>
      <w:marBottom w:val="0"/>
      <w:divBdr>
        <w:top w:val="none" w:sz="0" w:space="0" w:color="auto"/>
        <w:left w:val="none" w:sz="0" w:space="0" w:color="auto"/>
        <w:bottom w:val="none" w:sz="0" w:space="0" w:color="auto"/>
        <w:right w:val="none" w:sz="0" w:space="0" w:color="auto"/>
      </w:divBdr>
    </w:div>
    <w:div w:id="170401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linkedin.com/in/atkinsonkevi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AppData\Roaming\Microsoft\Templates\Modern%20chronological%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36C5731D5144AD59DEC9BAF5D3DC4FC"/>
        <w:category>
          <w:name w:val="General"/>
          <w:gallery w:val="placeholder"/>
        </w:category>
        <w:types>
          <w:type w:val="bbPlcHdr"/>
        </w:types>
        <w:behaviors>
          <w:behavior w:val="content"/>
        </w:behaviors>
        <w:guid w:val="{D40C4DEE-3492-4A08-9D70-AE1F89DEA6F4}"/>
      </w:docPartPr>
      <w:docPartBody>
        <w:p w:rsidR="00105C14" w:rsidRDefault="00881A27">
          <w:pPr>
            <w:pStyle w:val="336C5731D5144AD59DEC9BAF5D3DC4FC"/>
          </w:pPr>
          <w:r w:rsidRPr="00CF1A49">
            <w:t>·</w:t>
          </w:r>
        </w:p>
      </w:docPartBody>
    </w:docPart>
    <w:docPart>
      <w:docPartPr>
        <w:name w:val="CC72C7A2AF614420833FEDD2FB249540"/>
        <w:category>
          <w:name w:val="General"/>
          <w:gallery w:val="placeholder"/>
        </w:category>
        <w:types>
          <w:type w:val="bbPlcHdr"/>
        </w:types>
        <w:behaviors>
          <w:behavior w:val="content"/>
        </w:behaviors>
        <w:guid w:val="{AD0B34CC-CC66-4F27-9B52-0CA96495F22E}"/>
      </w:docPartPr>
      <w:docPartBody>
        <w:p w:rsidR="00105C14" w:rsidRDefault="00881A27">
          <w:pPr>
            <w:pStyle w:val="CC72C7A2AF614420833FEDD2FB249540"/>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56082" w:themeColor="accent1"/>
        <w:sz w:val="24"/>
      </w:rPr>
    </w:lvl>
    <w:lvl w:ilvl="1">
      <w:start w:val="1"/>
      <w:numFmt w:val="bullet"/>
      <w:lvlText w:val="o"/>
      <w:lvlJc w:val="left"/>
      <w:pPr>
        <w:ind w:left="720" w:hanging="360"/>
      </w:pPr>
      <w:rPr>
        <w:rFonts w:ascii="Courier New" w:hAnsi="Courier New" w:hint="default"/>
        <w:color w:val="156082" w:themeColor="accent1"/>
        <w:sz w:val="24"/>
      </w:rPr>
    </w:lvl>
    <w:lvl w:ilvl="2">
      <w:start w:val="1"/>
      <w:numFmt w:val="bullet"/>
      <w:lvlText w:val=""/>
      <w:lvlJc w:val="left"/>
      <w:pPr>
        <w:ind w:left="1080" w:hanging="360"/>
      </w:pPr>
      <w:rPr>
        <w:rFonts w:ascii="Wingdings" w:hAnsi="Wingdings" w:hint="default"/>
        <w:color w:val="15608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191800873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77"/>
    <w:rsid w:val="000038E0"/>
    <w:rsid w:val="00034CCD"/>
    <w:rsid w:val="00060019"/>
    <w:rsid w:val="0008088D"/>
    <w:rsid w:val="00086D1E"/>
    <w:rsid w:val="00091964"/>
    <w:rsid w:val="000F25A4"/>
    <w:rsid w:val="00105C14"/>
    <w:rsid w:val="001664E5"/>
    <w:rsid w:val="00180277"/>
    <w:rsid w:val="001B62EB"/>
    <w:rsid w:val="001F2233"/>
    <w:rsid w:val="00276671"/>
    <w:rsid w:val="002A4791"/>
    <w:rsid w:val="002C0F98"/>
    <w:rsid w:val="002F55D1"/>
    <w:rsid w:val="00302C39"/>
    <w:rsid w:val="004A3A6F"/>
    <w:rsid w:val="005B10DA"/>
    <w:rsid w:val="006A1C4D"/>
    <w:rsid w:val="006D226D"/>
    <w:rsid w:val="007C7EF9"/>
    <w:rsid w:val="00812FB5"/>
    <w:rsid w:val="0081798A"/>
    <w:rsid w:val="00881A27"/>
    <w:rsid w:val="00885749"/>
    <w:rsid w:val="00923204"/>
    <w:rsid w:val="009F0436"/>
    <w:rsid w:val="00A4464C"/>
    <w:rsid w:val="00A7601A"/>
    <w:rsid w:val="00A8069A"/>
    <w:rsid w:val="00B02134"/>
    <w:rsid w:val="00B04CFB"/>
    <w:rsid w:val="00C13A1E"/>
    <w:rsid w:val="00CD100A"/>
    <w:rsid w:val="00CD4965"/>
    <w:rsid w:val="00DB5559"/>
    <w:rsid w:val="00E65313"/>
    <w:rsid w:val="00F433EC"/>
    <w:rsid w:val="00F87B27"/>
    <w:rsid w:val="00FB7B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336C5731D5144AD59DEC9BAF5D3DC4FC">
    <w:name w:val="336C5731D5144AD59DEC9BAF5D3DC4FC"/>
  </w:style>
  <w:style w:type="paragraph" w:customStyle="1" w:styleId="CC72C7A2AF614420833FEDD2FB249540">
    <w:name w:val="CC72C7A2AF614420833FEDD2FB249540"/>
  </w:style>
  <w:style w:type="paragraph" w:styleId="ListBullet">
    <w:name w:val="List Bullet"/>
    <w:basedOn w:val="Normal"/>
    <w:uiPriority w:val="11"/>
    <w:qFormat/>
    <w:pPr>
      <w:numPr>
        <w:numId w:val="1"/>
      </w:numPr>
      <w:spacing w:before="120" w:after="0" w:line="240" w:lineRule="auto"/>
    </w:pPr>
    <w:rPr>
      <w:rFonts w:eastAsiaTheme="minorHAnsi"/>
      <w:color w:val="595959" w:themeColor="text1" w:themeTint="A6"/>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CB6AFB-A7F1-4816-9409-743ABF3C64EE}">
  <ds:schemaRefs>
    <ds:schemaRef ds:uri="http://schemas.microsoft.com/sharepoint/v3/contenttype/forms"/>
  </ds:schemaRefs>
</ds:datastoreItem>
</file>

<file path=customXml/itemProps2.xml><?xml version="1.0" encoding="utf-8"?>
<ds:datastoreItem xmlns:ds="http://schemas.openxmlformats.org/officeDocument/2006/customXml" ds:itemID="{8E6FA8DA-38A3-448B-AFEB-DB79033E5F8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D61ADE48-6FF0-4599-9D02-6F6374F1F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chronological cover letter.dotx</Template>
  <TotalTime>0</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2024-05-25T02:02:00Z</dcterms:created>
  <dcterms:modified xsi:type="dcterms:W3CDTF">2024-05-25T02:02:00Z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